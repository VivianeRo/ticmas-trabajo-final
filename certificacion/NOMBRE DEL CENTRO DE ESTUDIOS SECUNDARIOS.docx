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4352F7" w:rsidP="00086E81">
      <w:pPr>
        <w:pStyle w:val="Subttulo"/>
        <w:ind w:left="-2127" w:right="-2150"/>
      </w:pPr>
      <w:r>
        <w:t>general jose de san martin n°</w:t>
      </w:r>
      <w:bookmarkStart w:id="0" w:name="_GoBack"/>
      <w:bookmarkEnd w:id="0"/>
      <w:r>
        <w:t>8</w:t>
      </w:r>
    </w:p>
    <w:p w:rsidR="00500E36" w:rsidRPr="00637172" w:rsidRDefault="001B442E" w:rsidP="00637172">
      <w:pPr>
        <w:pStyle w:val="Ttulo1"/>
      </w:pPr>
      <w:sdt>
        <w:sdtPr>
          <w:alias w:val="Certifica que:"/>
          <w:tag w:val="Certifica que:"/>
          <w:id w:val="-59648090"/>
          <w:placeholder>
            <w:docPart w:val="7E0107C111F846E5948369D869DAE0B1"/>
          </w:placeholder>
          <w:temporary/>
          <w:showingPlcHdr/>
          <w15:appearance w15:val="hidden"/>
        </w:sdtPr>
        <w:sdtEndPr/>
        <w:sdtContent>
          <w:r w:rsidR="00500E36" w:rsidRPr="00637172">
            <w:rPr>
              <w:lang w:bidi="es-ES"/>
            </w:rPr>
            <w:t>CERTIFICA QUE</w:t>
          </w:r>
        </w:sdtContent>
      </w:sdt>
    </w:p>
    <w:p w:rsidR="00500E36" w:rsidRDefault="001C2245" w:rsidP="00637172">
      <w:pPr>
        <w:pStyle w:val="Ttulo"/>
      </w:pPr>
      <w:r>
        <w:t>martha victoria lewis</w:t>
      </w:r>
    </w:p>
    <w:p w:rsidR="00500E36" w:rsidRDefault="001B442E" w:rsidP="00086E81">
      <w:pPr>
        <w:ind w:left="-1276" w:right="-1300"/>
      </w:pPr>
      <w:sdt>
        <w:sdtPr>
          <w:alias w:val="Descripción del diploma:"/>
          <w:tag w:val="Descripción del diploma:"/>
          <w:id w:val="1826703404"/>
          <w:placeholder>
            <w:docPart w:val="8A87290F812C4872832280667B691629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ha superado los estudios de secundaria obligatorios aprobados por la</w:t>
          </w:r>
          <w:r w:rsidR="00086E81">
            <w:rPr>
              <w:lang w:bidi="es-ES"/>
            </w:rPr>
            <w:t> </w:t>
          </w:r>
          <w:r w:rsidR="00500E36">
            <w:rPr>
              <w:lang w:bidi="es-ES"/>
            </w:rPr>
            <w:t>Consejería de</w:t>
          </w:r>
          <w:r w:rsidR="00415B08">
            <w:rPr>
              <w:lang w:bidi="es-ES"/>
            </w:rPr>
            <w:t> </w:t>
          </w:r>
          <w:r w:rsidR="00500E36">
            <w:rPr>
              <w:lang w:bidi="es-ES"/>
            </w:rPr>
            <w:t>Educación de</w:t>
          </w:r>
        </w:sdtContent>
      </w:sdt>
      <w:r w:rsidR="00500E36">
        <w:rPr>
          <w:lang w:bidi="es-ES"/>
        </w:rPr>
        <w:t xml:space="preserve"> </w:t>
      </w:r>
      <w:sdt>
        <w:sdtPr>
          <w:alias w:val="Escriba la comunidad autónoma:"/>
          <w:tag w:val="Escriba la comunidad autónoma:"/>
          <w:id w:val="2146612294"/>
          <w:placeholder>
            <w:docPart w:val="8AAB77F8519C44CC88ECBF47A818F30E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comunidad autónoma</w:t>
          </w:r>
        </w:sdtContent>
      </w:sdt>
      <w:r w:rsidR="00500E36">
        <w:rPr>
          <w:lang w:bidi="es-ES"/>
        </w:rPr>
        <w:t xml:space="preserve">. </w:t>
      </w:r>
      <w:sdt>
        <w:sdtPr>
          <w:alias w:val="Descripción del diploma:"/>
          <w:tag w:val="Descripción del diploma:"/>
          <w:id w:val="1350836817"/>
          <w:placeholder>
            <w:docPart w:val="7B800D33592A40E0A6C7DD5161FDE776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Por tanto, se le otorga este</w:t>
          </w:r>
        </w:sdtContent>
      </w:sdt>
    </w:p>
    <w:p w:rsidR="00500E36" w:rsidRDefault="001B442E" w:rsidP="00637172">
      <w:pPr>
        <w:pStyle w:val="Ttulo"/>
      </w:pPr>
      <w:sdt>
        <w:sdtPr>
          <w:alias w:val="Escriba el diploma:"/>
          <w:tag w:val="Escriba el diploma:"/>
          <w:id w:val="-328978246"/>
          <w:placeholder>
            <w:docPart w:val="56161E9DE25740A3A2B731012800926A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DIPLOMA</w:t>
          </w:r>
        </w:sdtContent>
      </w:sdt>
    </w:p>
    <w:p w:rsidR="00500E36" w:rsidRDefault="001C2245" w:rsidP="001C2245">
      <w:pPr>
        <w:tabs>
          <w:tab w:val="center" w:pos="4099"/>
          <w:tab w:val="left" w:pos="5455"/>
        </w:tabs>
        <w:jc w:val="left"/>
      </w:pPr>
      <w:r>
        <w:tab/>
      </w:r>
      <w:sdt>
        <w:sdtPr>
          <w:alias w:val="Fechado el:"/>
          <w:tag w:val="Fechado el:"/>
          <w:id w:val="-959646735"/>
          <w:placeholder>
            <w:docPart w:val="AC21E99B39914C028AB786275C3D7397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A</w:t>
          </w:r>
        </w:sdtContent>
      </w:sdt>
      <w:r w:rsidR="00500E36">
        <w:rPr>
          <w:lang w:bidi="es-ES"/>
        </w:rPr>
        <w:t xml:space="preserve"> </w:t>
      </w:r>
      <w:sdt>
        <w:sdtPr>
          <w:alias w:val="Escriba el día:"/>
          <w:tag w:val="Escriba el día:"/>
          <w:id w:val="730193402"/>
          <w:placeholder>
            <w:docPart w:val="6CA9D1879F4545F8BC5BDDFD4EDE69C4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día</w:t>
          </w:r>
        </w:sdtContent>
      </w:sdt>
      <w:r w:rsidR="00500E36">
        <w:rPr>
          <w:lang w:bidi="es-ES"/>
        </w:rPr>
        <w:t xml:space="preserve"> </w:t>
      </w:r>
      <w:sdt>
        <w:sdtPr>
          <w:alias w:val="De:"/>
          <w:tag w:val="De:"/>
          <w:id w:val="-793133104"/>
          <w:placeholder>
            <w:docPart w:val="B8A101B8C8074F838AD40534D9875232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de</w:t>
          </w:r>
        </w:sdtContent>
      </w:sdt>
      <w:r w:rsidR="00500E36">
        <w:rPr>
          <w:lang w:bidi="es-ES"/>
        </w:rPr>
        <w:t xml:space="preserve"> </w:t>
      </w:r>
      <w:sdt>
        <w:sdtPr>
          <w:alias w:val="Escriba el mes:"/>
          <w:tag w:val="Escriba el mes:"/>
          <w:id w:val="65156418"/>
          <w:placeholder>
            <w:docPart w:val="EC846AB0221644BB97C2AF4A2DFA46DB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mes</w:t>
          </w:r>
        </w:sdtContent>
      </w:sdt>
      <w:r>
        <w:t xml:space="preserve"> 23-11-2020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05145F" w:rsidP="001C2245">
            <w:pPr>
              <w:pStyle w:val="Firma"/>
            </w:pPr>
          </w:p>
          <w:p w:rsidR="001C2245" w:rsidRDefault="001C2245" w:rsidP="001C2245">
            <w:pPr>
              <w:pStyle w:val="Firma"/>
            </w:pPr>
          </w:p>
          <w:p w:rsidR="001C2245" w:rsidRDefault="001C2245" w:rsidP="001C2245">
            <w:pPr>
              <w:pStyle w:val="Firma"/>
            </w:pPr>
          </w:p>
          <w:p w:rsidR="001C2245" w:rsidRDefault="001C2245" w:rsidP="001C2245">
            <w:pPr>
              <w:pStyle w:val="Firma"/>
            </w:pPr>
          </w:p>
          <w:p w:rsidR="001C2245" w:rsidRPr="001C2245" w:rsidRDefault="001C2245" w:rsidP="001C2245">
            <w:pPr>
              <w:pStyle w:val="Firma"/>
              <w:ind w:left="0"/>
              <w:jc w:val="both"/>
              <w:rPr>
                <w:rFonts w:ascii="Vladimir Script" w:hAnsi="Vladimir Script"/>
                <w:b/>
                <w:i/>
                <w:sz w:val="44"/>
                <w:szCs w:val="44"/>
              </w:rPr>
            </w:pPr>
            <w:r w:rsidRPr="001C2245">
              <w:rPr>
                <w:rFonts w:ascii="Vladimir Script" w:hAnsi="Vladimir Script"/>
                <w:b/>
              </w:rPr>
              <w:t xml:space="preserve">         </w:t>
            </w:r>
            <w:r>
              <w:rPr>
                <w:rFonts w:ascii="Vladimir Script" w:hAnsi="Vladimir Script"/>
                <w:b/>
              </w:rPr>
              <w:t xml:space="preserve">                          </w:t>
            </w:r>
            <w:r w:rsidRPr="001C2245">
              <w:rPr>
                <w:rFonts w:ascii="Vladimir Script" w:hAnsi="Vladimir Script"/>
                <w:b/>
              </w:rPr>
              <w:t xml:space="preserve">   </w:t>
            </w:r>
            <w:r w:rsidRPr="001C2245">
              <w:rPr>
                <w:rFonts w:ascii="Vladimir Script" w:hAnsi="Vladimir Script"/>
                <w:b/>
                <w:i/>
                <w:sz w:val="44"/>
                <w:szCs w:val="44"/>
              </w:rPr>
              <w:t>Lezcano</w:t>
            </w:r>
          </w:p>
          <w:p w:rsidR="001C2245" w:rsidRPr="001C2245" w:rsidRDefault="001C2245" w:rsidP="001C2245">
            <w:pPr>
              <w:pStyle w:val="Firm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                </w:t>
            </w:r>
            <w:r w:rsidRPr="001C2245">
              <w:rPr>
                <w:b/>
                <w:szCs w:val="22"/>
              </w:rPr>
              <w:t>Preceptor</w:t>
            </w:r>
          </w:p>
        </w:tc>
        <w:tc>
          <w:tcPr>
            <w:tcW w:w="2946" w:type="dxa"/>
            <w:vAlign w:val="bottom"/>
          </w:tcPr>
          <w:p w:rsidR="00A91699" w:rsidRPr="00A91699" w:rsidRDefault="001C2245" w:rsidP="00A91699">
            <w:pPr>
              <w:pStyle w:val="Sello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04744" cy="1178208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arga (1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74" cy="118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C2245" w:rsidRDefault="001C2245" w:rsidP="001C2245">
            <w:pPr>
              <w:pStyle w:val="Firma"/>
              <w:ind w:left="0"/>
              <w:jc w:val="both"/>
              <w:rPr>
                <w:rFonts w:ascii="Vladimir Script" w:hAnsi="Vladimir Script"/>
                <w:b/>
                <w:i/>
                <w:sz w:val="44"/>
                <w:szCs w:val="44"/>
              </w:rPr>
            </w:pPr>
            <w:r>
              <w:rPr>
                <w:rFonts w:ascii="Vladimir Script" w:hAnsi="Vladimir Script"/>
                <w:b/>
                <w:i/>
                <w:sz w:val="44"/>
                <w:szCs w:val="44"/>
              </w:rPr>
              <w:t xml:space="preserve">          </w:t>
            </w:r>
            <w:r w:rsidRPr="001C2245">
              <w:rPr>
                <w:rFonts w:ascii="Vladimir Script" w:hAnsi="Vladimir Script"/>
                <w:b/>
                <w:i/>
                <w:sz w:val="44"/>
                <w:szCs w:val="44"/>
              </w:rPr>
              <w:t xml:space="preserve"> Gonzales</w:t>
            </w:r>
          </w:p>
          <w:p w:rsidR="0005145F" w:rsidRPr="001C2245" w:rsidRDefault="001C2245" w:rsidP="001C2245">
            <w:pPr>
              <w:pStyle w:val="Firma"/>
              <w:ind w:left="0"/>
              <w:jc w:val="both"/>
              <w:rPr>
                <w:b/>
                <w:i/>
                <w:szCs w:val="22"/>
              </w:rPr>
            </w:pPr>
            <w:r>
              <w:rPr>
                <w:rFonts w:ascii="Vladimir Script" w:hAnsi="Vladimir Script"/>
                <w:b/>
                <w:i/>
                <w:sz w:val="44"/>
                <w:szCs w:val="44"/>
              </w:rPr>
              <w:t xml:space="preserve">              </w:t>
            </w:r>
            <w:r w:rsidRPr="001C2245">
              <w:rPr>
                <w:b/>
                <w:i/>
                <w:szCs w:val="22"/>
              </w:rPr>
              <w:t xml:space="preserve">director </w:t>
            </w:r>
          </w:p>
        </w:tc>
      </w:tr>
    </w:tbl>
    <w:p w:rsidR="00D47F75" w:rsidRDefault="00D47F75" w:rsidP="004411C1"/>
    <w:p w:rsidR="00086E81" w:rsidRDefault="00086E81" w:rsidP="004411C1"/>
    <w:sectPr w:rsidR="00086E81" w:rsidSect="00086E81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709" w:left="4320" w:header="1368" w:footer="1015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42E" w:rsidRDefault="001B442E">
      <w:r>
        <w:separator/>
      </w:r>
    </w:p>
  </w:endnote>
  <w:endnote w:type="continuationSeparator" w:id="0">
    <w:p w:rsidR="001B442E" w:rsidRDefault="001B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617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C224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42E" w:rsidRDefault="001B442E">
      <w:r>
        <w:separator/>
      </w:r>
    </w:p>
  </w:footnote>
  <w:footnote w:type="continuationSeparator" w:id="0">
    <w:p w:rsidR="001B442E" w:rsidRDefault="001B4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8" name="Imagen 68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9" name="Imagen 69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45"/>
    <w:rsid w:val="00015A24"/>
    <w:rsid w:val="0004165D"/>
    <w:rsid w:val="0005145F"/>
    <w:rsid w:val="00051A41"/>
    <w:rsid w:val="00053FAA"/>
    <w:rsid w:val="00086E81"/>
    <w:rsid w:val="00097672"/>
    <w:rsid w:val="000D4F0E"/>
    <w:rsid w:val="001463ED"/>
    <w:rsid w:val="00150073"/>
    <w:rsid w:val="001B442E"/>
    <w:rsid w:val="001C2245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15B08"/>
    <w:rsid w:val="004352F7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37035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13A4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A0EDA"/>
  <w15:chartTrackingRefBased/>
  <w15:docId w15:val="{B89AEFC3-7D81-4526-A0CF-88E1ABCB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s-E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irma">
    <w:name w:val="Signature"/>
    <w:basedOn w:val="Normal"/>
    <w:link w:val="Firma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500E36"/>
    <w:rPr>
      <w:sz w:val="22"/>
      <w:szCs w:val="20"/>
    </w:rPr>
  </w:style>
  <w:style w:type="paragraph" w:customStyle="1" w:styleId="Sello">
    <w:name w:val="Sel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11C1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1C1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D6241"/>
  </w:style>
  <w:style w:type="paragraph" w:styleId="Textodebloque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2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62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6241"/>
    <w:rPr>
      <w:color w:val="444D26" w:themeColor="text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6241"/>
    <w:rPr>
      <w:color w:val="444D26" w:themeColor="text2"/>
      <w:sz w:val="28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62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6241"/>
    <w:rPr>
      <w:color w:val="444D26" w:themeColor="text2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6241"/>
    <w:rPr>
      <w:color w:val="444D26" w:themeColor="text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6241"/>
    <w:rPr>
      <w:color w:val="444D26" w:themeColor="text2"/>
      <w:sz w:val="28"/>
      <w:szCs w:val="28"/>
    </w:rPr>
  </w:style>
  <w:style w:type="table" w:styleId="Cuadrculavistosa">
    <w:name w:val="Colorful Grid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2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241"/>
    <w:rPr>
      <w:color w:val="444D26" w:themeColor="text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2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241"/>
    <w:rPr>
      <w:b/>
      <w:bCs/>
      <w:color w:val="444D26" w:themeColor="text2"/>
      <w:szCs w:val="20"/>
    </w:rPr>
  </w:style>
  <w:style w:type="table" w:styleId="Listaoscura">
    <w:name w:val="Dark List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6241"/>
  </w:style>
  <w:style w:type="character" w:customStyle="1" w:styleId="FechaCar">
    <w:name w:val="Fecha Car"/>
    <w:basedOn w:val="Fuentedeprrafopredeter"/>
    <w:link w:val="Fecha"/>
    <w:uiPriority w:val="99"/>
    <w:semiHidden/>
    <w:rsid w:val="00DD6241"/>
    <w:rPr>
      <w:color w:val="444D26" w:themeColor="text2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624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6241"/>
    <w:rPr>
      <w:color w:val="444D26" w:themeColor="text2"/>
      <w:sz w:val="28"/>
      <w:szCs w:val="28"/>
    </w:rPr>
  </w:style>
  <w:style w:type="character" w:styleId="nfasis">
    <w:name w:val="Emphasis"/>
    <w:basedOn w:val="Fuentedeprrafopredeter"/>
    <w:uiPriority w:val="20"/>
    <w:semiHidden/>
    <w:unhideWhenUsed/>
    <w:qFormat/>
    <w:rsid w:val="00B90141"/>
    <w:rPr>
      <w:i/>
      <w:iCs/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241"/>
    <w:rPr>
      <w:color w:val="444D26" w:themeColor="text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6241"/>
    <w:rPr>
      <w:color w:val="444D26" w:themeColor="text2"/>
      <w:szCs w:val="20"/>
    </w:rPr>
  </w:style>
  <w:style w:type="table" w:styleId="Tabladecuadrcula1clara">
    <w:name w:val="Grid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3">
    <w:name w:val="Grid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DD6241"/>
  </w:style>
  <w:style w:type="paragraph" w:styleId="DireccinHTML">
    <w:name w:val="HTML Address"/>
    <w:basedOn w:val="Normal"/>
    <w:link w:val="Direccin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HTML">
    <w:name w:val="HTML Cite"/>
    <w:basedOn w:val="Fuentedeprrafopredeter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62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6241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0141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2">
    <w:name w:val="List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">
    <w:name w:val="List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624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DD6241"/>
  </w:style>
  <w:style w:type="table" w:styleId="Tablanormal1">
    <w:name w:val="Plain Table 1"/>
    <w:basedOn w:val="Tab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6241"/>
  </w:style>
  <w:style w:type="character" w:customStyle="1" w:styleId="SaludoCar">
    <w:name w:val="Saludo Car"/>
    <w:basedOn w:val="Fuentedeprrafopredeter"/>
    <w:link w:val="Saludo"/>
    <w:uiPriority w:val="99"/>
    <w:semiHidden/>
    <w:rsid w:val="00DD6241"/>
    <w:rPr>
      <w:color w:val="444D26" w:themeColor="text2"/>
      <w:sz w:val="28"/>
      <w:szCs w:val="28"/>
    </w:rPr>
  </w:style>
  <w:style w:type="character" w:styleId="Textoennegrita">
    <w:name w:val="Strong"/>
    <w:basedOn w:val="Fuentedeprrafopredeter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ar"/>
    <w:uiPriority w:val="1"/>
    <w:qFormat/>
    <w:rsid w:val="00086E81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086E81"/>
    <w:rPr>
      <w:caps/>
      <w:color w:val="5A5A5A" w:themeColor="text1" w:themeTint="A5"/>
      <w:spacing w:val="-4"/>
      <w:sz w:val="56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0107C111F846E5948369D869DAE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751D9-7EAE-4862-AFE4-8FC67CC26B32}"/>
      </w:docPartPr>
      <w:docPartBody>
        <w:p w:rsidR="00000000" w:rsidRDefault="00FD421F">
          <w:pPr>
            <w:pStyle w:val="7E0107C111F846E5948369D869DAE0B1"/>
          </w:pPr>
          <w:r w:rsidRPr="00637172">
            <w:rPr>
              <w:lang w:bidi="es-ES"/>
            </w:rPr>
            <w:t>CERTIFICA QUE</w:t>
          </w:r>
        </w:p>
      </w:docPartBody>
    </w:docPart>
    <w:docPart>
      <w:docPartPr>
        <w:name w:val="8A87290F812C4872832280667B69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DF276-CE32-4DF5-8401-5B73E8570093}"/>
      </w:docPartPr>
      <w:docPartBody>
        <w:p w:rsidR="00000000" w:rsidRDefault="00FD421F">
          <w:pPr>
            <w:pStyle w:val="8A87290F812C4872832280667B691629"/>
          </w:pPr>
          <w:r>
            <w:rPr>
              <w:lang w:bidi="es-ES"/>
            </w:rPr>
            <w:t>ha superado los estudios de secundaria obligatorios aprobados por la Consejería de Educación de</w:t>
          </w:r>
        </w:p>
      </w:docPartBody>
    </w:docPart>
    <w:docPart>
      <w:docPartPr>
        <w:name w:val="8AAB77F8519C44CC88ECBF47A818F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85801-2A92-424E-8FE8-74EC4B518A4E}"/>
      </w:docPartPr>
      <w:docPartBody>
        <w:p w:rsidR="00000000" w:rsidRDefault="00FD421F">
          <w:pPr>
            <w:pStyle w:val="8AAB77F8519C44CC88ECBF47A818F30E"/>
          </w:pPr>
          <w:r>
            <w:rPr>
              <w:lang w:bidi="es-ES"/>
            </w:rPr>
            <w:t>comunidad autónoma</w:t>
          </w:r>
        </w:p>
      </w:docPartBody>
    </w:docPart>
    <w:docPart>
      <w:docPartPr>
        <w:name w:val="7B800D33592A40E0A6C7DD5161FD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CB979-493C-4404-A4A7-DB8C0C98642D}"/>
      </w:docPartPr>
      <w:docPartBody>
        <w:p w:rsidR="00000000" w:rsidRDefault="00FD421F">
          <w:pPr>
            <w:pStyle w:val="7B800D33592A40E0A6C7DD5161FDE776"/>
          </w:pPr>
          <w:r>
            <w:rPr>
              <w:lang w:bidi="es-ES"/>
            </w:rPr>
            <w:t>Por tanto, se le otorga este</w:t>
          </w:r>
        </w:p>
      </w:docPartBody>
    </w:docPart>
    <w:docPart>
      <w:docPartPr>
        <w:name w:val="56161E9DE25740A3A2B7310128009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3AC7A-A8B1-4C41-A10A-8857FD5B6536}"/>
      </w:docPartPr>
      <w:docPartBody>
        <w:p w:rsidR="00000000" w:rsidRDefault="00FD421F">
          <w:pPr>
            <w:pStyle w:val="56161E9DE25740A3A2B731012800926A"/>
          </w:pPr>
          <w:r>
            <w:rPr>
              <w:lang w:bidi="es-ES"/>
            </w:rPr>
            <w:t>DIPLOMA</w:t>
          </w:r>
        </w:p>
      </w:docPartBody>
    </w:docPart>
    <w:docPart>
      <w:docPartPr>
        <w:name w:val="AC21E99B39914C028AB786275C3D7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C482A-2C91-4EEE-8833-1763FC0031E9}"/>
      </w:docPartPr>
      <w:docPartBody>
        <w:p w:rsidR="00000000" w:rsidRDefault="00FD421F">
          <w:pPr>
            <w:pStyle w:val="AC21E99B39914C028AB786275C3D7397"/>
          </w:pPr>
          <w:r>
            <w:rPr>
              <w:lang w:bidi="es-ES"/>
            </w:rPr>
            <w:t>A</w:t>
          </w:r>
        </w:p>
      </w:docPartBody>
    </w:docPart>
    <w:docPart>
      <w:docPartPr>
        <w:name w:val="6CA9D1879F4545F8BC5BDDFD4EDE6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184DE-26D5-4B8B-9F87-2019E3838465}"/>
      </w:docPartPr>
      <w:docPartBody>
        <w:p w:rsidR="00000000" w:rsidRDefault="00FD421F">
          <w:pPr>
            <w:pStyle w:val="6CA9D1879F4545F8BC5BDDFD4EDE69C4"/>
          </w:pPr>
          <w:r>
            <w:rPr>
              <w:lang w:bidi="es-ES"/>
            </w:rPr>
            <w:t>día</w:t>
          </w:r>
        </w:p>
      </w:docPartBody>
    </w:docPart>
    <w:docPart>
      <w:docPartPr>
        <w:name w:val="B8A101B8C8074F838AD40534D9875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010FC-A09A-4137-8C6B-6F17683EF124}"/>
      </w:docPartPr>
      <w:docPartBody>
        <w:p w:rsidR="00000000" w:rsidRDefault="00FD421F">
          <w:pPr>
            <w:pStyle w:val="B8A101B8C8074F838AD40534D9875232"/>
          </w:pPr>
          <w:r>
            <w:rPr>
              <w:lang w:bidi="es-ES"/>
            </w:rPr>
            <w:t>de</w:t>
          </w:r>
        </w:p>
      </w:docPartBody>
    </w:docPart>
    <w:docPart>
      <w:docPartPr>
        <w:name w:val="EC846AB0221644BB97C2AF4A2DFA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B629-9CC8-4B05-914D-166B477A7883}"/>
      </w:docPartPr>
      <w:docPartBody>
        <w:p w:rsidR="00000000" w:rsidRDefault="00FD421F">
          <w:pPr>
            <w:pStyle w:val="EC846AB0221644BB97C2AF4A2DFA46DB"/>
          </w:pPr>
          <w:r>
            <w:rPr>
              <w:lang w:bidi="es-ES"/>
            </w:rPr>
            <w:t>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1F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pacing w:val="-4"/>
      <w:sz w:val="56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color w:val="5A5A5A" w:themeColor="text1" w:themeTint="A5"/>
      <w:spacing w:val="-4"/>
      <w:sz w:val="56"/>
      <w:lang w:val="es-ES" w:eastAsia="ja-JP"/>
    </w:rPr>
  </w:style>
  <w:style w:type="paragraph" w:customStyle="1" w:styleId="8ED45F1F9F6F48B8B492E366C749B7AE">
    <w:name w:val="8ED45F1F9F6F48B8B492E366C749B7AE"/>
  </w:style>
  <w:style w:type="paragraph" w:customStyle="1" w:styleId="7E0107C111F846E5948369D869DAE0B1">
    <w:name w:val="7E0107C111F846E5948369D869DAE0B1"/>
  </w:style>
  <w:style w:type="paragraph" w:customStyle="1" w:styleId="86F742DEE6E2484FB10FAF5B55A1FA3E">
    <w:name w:val="86F742DEE6E2484FB10FAF5B55A1FA3E"/>
  </w:style>
  <w:style w:type="paragraph" w:customStyle="1" w:styleId="8A87290F812C4872832280667B691629">
    <w:name w:val="8A87290F812C4872832280667B691629"/>
  </w:style>
  <w:style w:type="paragraph" w:customStyle="1" w:styleId="8AAB77F8519C44CC88ECBF47A818F30E">
    <w:name w:val="8AAB77F8519C44CC88ECBF47A818F30E"/>
  </w:style>
  <w:style w:type="paragraph" w:customStyle="1" w:styleId="7B800D33592A40E0A6C7DD5161FDE776">
    <w:name w:val="7B800D33592A40E0A6C7DD5161FDE776"/>
  </w:style>
  <w:style w:type="paragraph" w:customStyle="1" w:styleId="56161E9DE25740A3A2B731012800926A">
    <w:name w:val="56161E9DE25740A3A2B731012800926A"/>
  </w:style>
  <w:style w:type="paragraph" w:customStyle="1" w:styleId="AC21E99B39914C028AB786275C3D7397">
    <w:name w:val="AC21E99B39914C028AB786275C3D7397"/>
  </w:style>
  <w:style w:type="paragraph" w:customStyle="1" w:styleId="6CA9D1879F4545F8BC5BDDFD4EDE69C4">
    <w:name w:val="6CA9D1879F4545F8BC5BDDFD4EDE69C4"/>
  </w:style>
  <w:style w:type="paragraph" w:customStyle="1" w:styleId="B8A101B8C8074F838AD40534D9875232">
    <w:name w:val="B8A101B8C8074F838AD40534D9875232"/>
  </w:style>
  <w:style w:type="paragraph" w:customStyle="1" w:styleId="EC846AB0221644BB97C2AF4A2DFA46DB">
    <w:name w:val="EC846AB0221644BB97C2AF4A2DFA46DB"/>
  </w:style>
  <w:style w:type="paragraph" w:customStyle="1" w:styleId="B9FA090145B04ACFB41EC2ADD055247B">
    <w:name w:val="B9FA090145B04ACFB41EC2ADD055247B"/>
  </w:style>
  <w:style w:type="paragraph" w:customStyle="1" w:styleId="E30C009649334A79BE7EFBDDBCFBB7A9">
    <w:name w:val="E30C009649334A79BE7EFBDDBCFBB7A9"/>
  </w:style>
  <w:style w:type="paragraph" w:customStyle="1" w:styleId="4C43B4A7EECA48318B3FC21EBB6DBE40">
    <w:name w:val="4C43B4A7EECA48318B3FC21EBB6DB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2</cp:revision>
  <dcterms:created xsi:type="dcterms:W3CDTF">2023-10-21T19:09:00Z</dcterms:created>
  <dcterms:modified xsi:type="dcterms:W3CDTF">2023-10-21T19:22:00Z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