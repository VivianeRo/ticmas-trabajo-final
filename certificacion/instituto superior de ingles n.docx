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637172" w:rsidRDefault="00F30B23" w:rsidP="00F30B23">
      <w:pPr>
        <w:pStyle w:val="Subttulo"/>
        <w:ind w:left="0" w:right="-2150"/>
        <w:jc w:val="both"/>
      </w:pPr>
      <w:r>
        <w:t>instituto superior de ingles n°4</w:t>
      </w:r>
    </w:p>
    <w:sdt>
      <w:sdtPr>
        <w:alias w:val="Escriba el nombre:"/>
        <w:tag w:val="Escriba el nombre:"/>
        <w:id w:val="-615908172"/>
        <w:placeholder>
          <w:docPart w:val="BDCB84C60EFA436AA33CB29E2E0638A4"/>
        </w:placeholder>
        <w:temporary/>
        <w:showingPlcHdr/>
        <w15:appearance w15:val="hidden"/>
      </w:sdtPr>
      <w:sdtEndPr/>
      <w:sdtContent>
        <w:p w:rsidR="00500E36" w:rsidRDefault="00500E36" w:rsidP="00637172">
          <w:pPr>
            <w:pStyle w:val="Ttulo"/>
          </w:pPr>
          <w:r>
            <w:rPr>
              <w:lang w:bidi="es-ES"/>
            </w:rPr>
            <w:t>Nombre</w:t>
          </w:r>
        </w:p>
      </w:sdtContent>
    </w:sdt>
    <w:p w:rsidR="00500E36" w:rsidRDefault="00F30B23" w:rsidP="00086E81">
      <w:pPr>
        <w:ind w:left="-1276" w:right="-1300"/>
      </w:pPr>
      <w:r>
        <w:t>Ha superado los estudios superiores de inglés aprobado por la consejería educacional de la comunidad autómata</w:t>
      </w:r>
      <w:r>
        <w:rPr>
          <w:lang w:bidi="es-ES"/>
        </w:rPr>
        <w:t>.</w:t>
      </w:r>
      <w:r w:rsidR="00500E36">
        <w:rPr>
          <w:lang w:bidi="es-ES"/>
        </w:rPr>
        <w:t xml:space="preserve"> </w:t>
      </w:r>
      <w:r>
        <w:t>Pr lo tanto se le otorga este diploma a</w:t>
      </w:r>
    </w:p>
    <w:p w:rsidR="00500E36" w:rsidRDefault="00F30B23" w:rsidP="00637172">
      <w:pPr>
        <w:pStyle w:val="Ttulo"/>
      </w:pPr>
      <w:r>
        <w:t>javier lucas sanches</w:t>
      </w:r>
    </w:p>
    <w:p w:rsidR="00500E36" w:rsidRDefault="00DC78F9" w:rsidP="00150073">
      <w:sdt>
        <w:sdtPr>
          <w:alias w:val="Fechado el:"/>
          <w:tag w:val="Fechado el:"/>
          <w:id w:val="-959646735"/>
          <w:placeholder>
            <w:docPart w:val="BA830B48D8854739AD5040442A8C1B6F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A</w:t>
          </w:r>
        </w:sdtContent>
      </w:sdt>
      <w:r w:rsidR="00500E36">
        <w:rPr>
          <w:lang w:bidi="es-ES"/>
        </w:rPr>
        <w:t xml:space="preserve"> </w:t>
      </w:r>
      <w:sdt>
        <w:sdtPr>
          <w:alias w:val="Escriba el día:"/>
          <w:tag w:val="Escriba el día:"/>
          <w:id w:val="730193402"/>
          <w:placeholder>
            <w:docPart w:val="7D2B522428374931A08E2D94D42E61C9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día</w:t>
          </w:r>
        </w:sdtContent>
      </w:sdt>
      <w:r w:rsidR="00500E36">
        <w:rPr>
          <w:lang w:bidi="es-ES"/>
        </w:rPr>
        <w:t xml:space="preserve"> </w:t>
      </w:r>
      <w:sdt>
        <w:sdtPr>
          <w:alias w:val="De:"/>
          <w:tag w:val="De:"/>
          <w:id w:val="-793133104"/>
          <w:placeholder>
            <w:docPart w:val="5A14F41D24B34646A76452160B5985EE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de</w:t>
          </w:r>
        </w:sdtContent>
      </w:sdt>
      <w:r w:rsidR="00500E36">
        <w:rPr>
          <w:lang w:bidi="es-ES"/>
        </w:rPr>
        <w:t xml:space="preserve"> </w:t>
      </w:r>
      <w:r w:rsidR="00F30B23">
        <w:t>25-09-2018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la firm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Pr="00F30B23" w:rsidRDefault="00F30B23" w:rsidP="00F30B23">
            <w:pPr>
              <w:pStyle w:val="Firma"/>
              <w:rPr>
                <w:rFonts w:ascii="Vladimir Script" w:hAnsi="Vladimir Script"/>
                <w:b/>
                <w:i/>
                <w:sz w:val="44"/>
                <w:szCs w:val="44"/>
              </w:rPr>
            </w:pPr>
            <w:r w:rsidRPr="00F30B23">
              <w:rPr>
                <w:rFonts w:ascii="Vladimir Script" w:hAnsi="Vladimir Script"/>
                <w:b/>
                <w:i/>
                <w:sz w:val="44"/>
                <w:szCs w:val="44"/>
              </w:rPr>
              <w:t>Martínez</w:t>
            </w:r>
          </w:p>
          <w:p w:rsidR="00F30B23" w:rsidRPr="00F30B23" w:rsidRDefault="00F30B23" w:rsidP="00F30B23">
            <w:pPr>
              <w:pStyle w:val="Firma"/>
              <w:rPr>
                <w:b/>
              </w:rPr>
            </w:pPr>
            <w:r w:rsidRPr="00F30B23">
              <w:rPr>
                <w:b/>
              </w:rPr>
              <w:t xml:space="preserve">Administrador </w:t>
            </w:r>
          </w:p>
        </w:tc>
        <w:tc>
          <w:tcPr>
            <w:tcW w:w="2946" w:type="dxa"/>
            <w:vAlign w:val="bottom"/>
          </w:tcPr>
          <w:p w:rsidR="00A91699" w:rsidRPr="00A91699" w:rsidRDefault="00F30B23" w:rsidP="00A91699">
            <w:pPr>
              <w:pStyle w:val="Sello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452170" cy="1420184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carga (1)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101" cy="142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F30B23" w:rsidRDefault="00F30B23" w:rsidP="00F30B23">
            <w:pPr>
              <w:pStyle w:val="Firma"/>
            </w:pPr>
          </w:p>
          <w:p w:rsidR="0005145F" w:rsidRPr="00F30B23" w:rsidRDefault="00F30B23" w:rsidP="00F30B23">
            <w:pPr>
              <w:pStyle w:val="Firma"/>
              <w:rPr>
                <w:rFonts w:ascii="Vladimir Script" w:hAnsi="Vladimir Script"/>
                <w:b/>
                <w:i/>
                <w:sz w:val="44"/>
                <w:szCs w:val="44"/>
              </w:rPr>
            </w:pPr>
            <w:r w:rsidRPr="00F30B23">
              <w:rPr>
                <w:rFonts w:ascii="Vladimir Script" w:hAnsi="Vladimir Script"/>
                <w:b/>
                <w:i/>
                <w:sz w:val="44"/>
                <w:szCs w:val="44"/>
              </w:rPr>
              <w:t xml:space="preserve">López </w:t>
            </w:r>
          </w:p>
          <w:p w:rsidR="00F30B23" w:rsidRPr="00F30B23" w:rsidRDefault="00F30B23" w:rsidP="00F30B23">
            <w:pPr>
              <w:pStyle w:val="Firma"/>
              <w:rPr>
                <w:b/>
              </w:rPr>
            </w:pPr>
            <w:bookmarkStart w:id="0" w:name="_GoBack"/>
            <w:r w:rsidRPr="00F30B23">
              <w:rPr>
                <w:b/>
              </w:rPr>
              <w:t xml:space="preserve">Director </w:t>
            </w:r>
            <w:bookmarkEnd w:id="0"/>
          </w:p>
        </w:tc>
      </w:tr>
    </w:tbl>
    <w:p w:rsidR="00D47F75" w:rsidRDefault="00D47F75" w:rsidP="004411C1"/>
    <w:p w:rsidR="00086E81" w:rsidRDefault="00086E81" w:rsidP="004411C1"/>
    <w:sectPr w:rsidR="00086E81" w:rsidSect="00086E81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709" w:left="4320" w:header="1368" w:footer="1015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8F9" w:rsidRDefault="00DC78F9">
      <w:r>
        <w:separator/>
      </w:r>
    </w:p>
  </w:endnote>
  <w:endnote w:type="continuationSeparator" w:id="0">
    <w:p w:rsidR="00DC78F9" w:rsidRDefault="00DC7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6617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F30B23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8F9" w:rsidRDefault="00DC78F9">
      <w:r>
        <w:separator/>
      </w:r>
    </w:p>
  </w:footnote>
  <w:footnote w:type="continuationSeparator" w:id="0">
    <w:p w:rsidR="00DC78F9" w:rsidRDefault="00DC7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8" name="Imagen 68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9" name="Imagen 69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23"/>
    <w:rsid w:val="00015A24"/>
    <w:rsid w:val="0004165D"/>
    <w:rsid w:val="0005145F"/>
    <w:rsid w:val="00051A41"/>
    <w:rsid w:val="00053FAA"/>
    <w:rsid w:val="00086E81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15B08"/>
    <w:rsid w:val="00437082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37035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BE13A4"/>
    <w:rsid w:val="00C43412"/>
    <w:rsid w:val="00C94BF3"/>
    <w:rsid w:val="00C969A8"/>
    <w:rsid w:val="00D47F75"/>
    <w:rsid w:val="00D814D7"/>
    <w:rsid w:val="00D861B9"/>
    <w:rsid w:val="00DC101F"/>
    <w:rsid w:val="00DC78F9"/>
    <w:rsid w:val="00DD6241"/>
    <w:rsid w:val="00DE19A6"/>
    <w:rsid w:val="00E15617"/>
    <w:rsid w:val="00EA142A"/>
    <w:rsid w:val="00F30B23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13F15D"/>
  <w15:chartTrackingRefBased/>
  <w15:docId w15:val="{35963C03-64D6-40E0-A343-6109EDDA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s-E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irma">
    <w:name w:val="Signature"/>
    <w:basedOn w:val="Normal"/>
    <w:link w:val="FirmaC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FirmaCar">
    <w:name w:val="Firma Car"/>
    <w:basedOn w:val="Fuentedeprrafopredeter"/>
    <w:link w:val="Firma"/>
    <w:uiPriority w:val="5"/>
    <w:rsid w:val="00500E36"/>
    <w:rPr>
      <w:sz w:val="22"/>
      <w:szCs w:val="20"/>
    </w:rPr>
  </w:style>
  <w:style w:type="paragraph" w:customStyle="1" w:styleId="Sello">
    <w:name w:val="Sel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4411C1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11C1"/>
    <w:rPr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DD6241"/>
  </w:style>
  <w:style w:type="paragraph" w:styleId="Textodebloque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62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D62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D6241"/>
    <w:rPr>
      <w:color w:val="444D26" w:themeColor="text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D6241"/>
    <w:rPr>
      <w:color w:val="444D26" w:themeColor="text2"/>
      <w:sz w:val="28"/>
      <w:szCs w:val="2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D62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D6241"/>
    <w:rPr>
      <w:color w:val="444D26" w:themeColor="text2"/>
      <w:sz w:val="28"/>
      <w:szCs w:val="28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D6241"/>
    <w:rPr>
      <w:color w:val="444D26" w:themeColor="text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D6241"/>
    <w:rPr>
      <w:color w:val="444D26" w:themeColor="text2"/>
      <w:sz w:val="28"/>
      <w:szCs w:val="28"/>
    </w:rPr>
  </w:style>
  <w:style w:type="table" w:styleId="Cuadrculavistosa">
    <w:name w:val="Colorful Grid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D62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6241"/>
    <w:rPr>
      <w:color w:val="444D26" w:themeColor="text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62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6241"/>
    <w:rPr>
      <w:b/>
      <w:bCs/>
      <w:color w:val="444D26" w:themeColor="text2"/>
      <w:szCs w:val="20"/>
    </w:rPr>
  </w:style>
  <w:style w:type="table" w:styleId="Listaoscura">
    <w:name w:val="Dark List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D6241"/>
  </w:style>
  <w:style w:type="character" w:customStyle="1" w:styleId="FechaCar">
    <w:name w:val="Fecha Car"/>
    <w:basedOn w:val="Fuentedeprrafopredeter"/>
    <w:link w:val="Fecha"/>
    <w:uiPriority w:val="99"/>
    <w:semiHidden/>
    <w:rsid w:val="00DD6241"/>
    <w:rPr>
      <w:color w:val="444D26" w:themeColor="text2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D624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D6241"/>
    <w:rPr>
      <w:color w:val="444D26" w:themeColor="text2"/>
      <w:sz w:val="28"/>
      <w:szCs w:val="28"/>
    </w:rPr>
  </w:style>
  <w:style w:type="character" w:styleId="nfasis">
    <w:name w:val="Emphasis"/>
    <w:basedOn w:val="Fuentedeprrafopredeter"/>
    <w:uiPriority w:val="20"/>
    <w:semiHidden/>
    <w:unhideWhenUsed/>
    <w:qFormat/>
    <w:rsid w:val="00B90141"/>
    <w:rPr>
      <w:i/>
      <w:iCs/>
      <w:color w:val="auto"/>
    </w:rPr>
  </w:style>
  <w:style w:type="character" w:styleId="Refdenotaalfinal">
    <w:name w:val="end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D6241"/>
    <w:rPr>
      <w:color w:val="444D26" w:themeColor="text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6241"/>
    <w:rPr>
      <w:color w:val="444D26" w:themeColor="text2"/>
      <w:szCs w:val="20"/>
    </w:rPr>
  </w:style>
  <w:style w:type="table" w:styleId="Tabladecuadrcula1clara">
    <w:name w:val="Grid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3">
    <w:name w:val="Grid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DD6241"/>
  </w:style>
  <w:style w:type="paragraph" w:styleId="DireccinHTML">
    <w:name w:val="HTML Address"/>
    <w:basedOn w:val="Normal"/>
    <w:link w:val="DireccinHTMLC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HTML">
    <w:name w:val="HTML Cite"/>
    <w:basedOn w:val="Fuentedeprrafopredeter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D62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D6241"/>
    <w:rPr>
      <w:color w:val="8E58B6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90141"/>
    <w:rPr>
      <w:i/>
      <w:iCs/>
      <w:color w:val="53614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2">
    <w:name w:val="List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3">
    <w:name w:val="List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D624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uentedeprrafopredeter"/>
    <w:uiPriority w:val="99"/>
    <w:semiHidden/>
    <w:unhideWhenUsed/>
    <w:rsid w:val="00DD6241"/>
  </w:style>
  <w:style w:type="table" w:styleId="Tablanormal1">
    <w:name w:val="Plain Table 1"/>
    <w:basedOn w:val="Tab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D6241"/>
  </w:style>
  <w:style w:type="character" w:customStyle="1" w:styleId="SaludoCar">
    <w:name w:val="Saludo Car"/>
    <w:basedOn w:val="Fuentedeprrafopredeter"/>
    <w:link w:val="Saludo"/>
    <w:uiPriority w:val="99"/>
    <w:semiHidden/>
    <w:rsid w:val="00DD6241"/>
    <w:rPr>
      <w:color w:val="444D26" w:themeColor="text2"/>
      <w:sz w:val="28"/>
      <w:szCs w:val="28"/>
    </w:rPr>
  </w:style>
  <w:style w:type="character" w:styleId="Textoennegrita">
    <w:name w:val="Strong"/>
    <w:basedOn w:val="Fuentedeprrafopredeter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ar"/>
    <w:uiPriority w:val="1"/>
    <w:qFormat/>
    <w:rsid w:val="00086E81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pacing w:val="-4"/>
      <w:sz w:val="56"/>
      <w:szCs w:val="22"/>
    </w:rPr>
  </w:style>
  <w:style w:type="character" w:customStyle="1" w:styleId="SubttuloCar">
    <w:name w:val="Subtítulo Car"/>
    <w:basedOn w:val="Fuentedeprrafopredeter"/>
    <w:link w:val="Subttulo"/>
    <w:uiPriority w:val="1"/>
    <w:rsid w:val="00086E81"/>
    <w:rPr>
      <w:caps/>
      <w:color w:val="5A5A5A" w:themeColor="text1" w:themeTint="A5"/>
      <w:spacing w:val="-4"/>
      <w:sz w:val="56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Plantillas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CB84C60EFA436AA33CB29E2E063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B0B4F-2834-4B90-B77B-F96FEE81B42B}"/>
      </w:docPartPr>
      <w:docPartBody>
        <w:p w:rsidR="00000000" w:rsidRDefault="005304B8">
          <w:pPr>
            <w:pStyle w:val="BDCB84C60EFA436AA33CB29E2E0638A4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BA830B48D8854739AD5040442A8C1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4073A-07A1-4B2E-85F0-63DEED6A8FDD}"/>
      </w:docPartPr>
      <w:docPartBody>
        <w:p w:rsidR="00000000" w:rsidRDefault="005304B8">
          <w:pPr>
            <w:pStyle w:val="BA830B48D8854739AD5040442A8C1B6F"/>
          </w:pPr>
          <w:r>
            <w:rPr>
              <w:lang w:bidi="es-ES"/>
            </w:rPr>
            <w:t>A</w:t>
          </w:r>
        </w:p>
      </w:docPartBody>
    </w:docPart>
    <w:docPart>
      <w:docPartPr>
        <w:name w:val="7D2B522428374931A08E2D94D42E6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FF7A-08D1-46A2-9DBC-D3B2D295C99E}"/>
      </w:docPartPr>
      <w:docPartBody>
        <w:p w:rsidR="00000000" w:rsidRDefault="005304B8">
          <w:pPr>
            <w:pStyle w:val="7D2B522428374931A08E2D94D42E61C9"/>
          </w:pPr>
          <w:r>
            <w:rPr>
              <w:lang w:bidi="es-ES"/>
            </w:rPr>
            <w:t>día</w:t>
          </w:r>
        </w:p>
      </w:docPartBody>
    </w:docPart>
    <w:docPart>
      <w:docPartPr>
        <w:name w:val="5A14F41D24B34646A76452160B598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29966-C083-4ADE-813C-0F67A8D8D674}"/>
      </w:docPartPr>
      <w:docPartBody>
        <w:p w:rsidR="00000000" w:rsidRDefault="005304B8">
          <w:pPr>
            <w:pStyle w:val="5A14F41D24B34646A76452160B5985EE"/>
          </w:pPr>
          <w:r>
            <w:rPr>
              <w:lang w:bidi="es-ES"/>
            </w:rPr>
            <w:t>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B8"/>
    <w:rsid w:val="0053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pacing w:val="-4"/>
      <w:sz w:val="56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1"/>
    <w:rPr>
      <w:caps/>
      <w:color w:val="5A5A5A" w:themeColor="text1" w:themeTint="A5"/>
      <w:spacing w:val="-4"/>
      <w:sz w:val="56"/>
      <w:lang w:val="es-ES" w:eastAsia="ja-JP"/>
    </w:rPr>
  </w:style>
  <w:style w:type="paragraph" w:customStyle="1" w:styleId="204298F8B7AF4676AFD84444A5B3518A">
    <w:name w:val="204298F8B7AF4676AFD84444A5B3518A"/>
  </w:style>
  <w:style w:type="paragraph" w:customStyle="1" w:styleId="E470A468D0CD44029A77E3400768BD7B">
    <w:name w:val="E470A468D0CD44029A77E3400768BD7B"/>
  </w:style>
  <w:style w:type="paragraph" w:customStyle="1" w:styleId="BDCB84C60EFA436AA33CB29E2E0638A4">
    <w:name w:val="BDCB84C60EFA436AA33CB29E2E0638A4"/>
  </w:style>
  <w:style w:type="paragraph" w:customStyle="1" w:styleId="DC08A5073AAD4790B46FFFD87D2DCABA">
    <w:name w:val="DC08A5073AAD4790B46FFFD87D2DCABA"/>
  </w:style>
  <w:style w:type="paragraph" w:customStyle="1" w:styleId="4AF22E61FDBA496FA294285C9E7A1BAE">
    <w:name w:val="4AF22E61FDBA496FA294285C9E7A1BAE"/>
  </w:style>
  <w:style w:type="paragraph" w:customStyle="1" w:styleId="5C6AE50BDC9043C2AA4B37907603B0F2">
    <w:name w:val="5C6AE50BDC9043C2AA4B37907603B0F2"/>
  </w:style>
  <w:style w:type="paragraph" w:customStyle="1" w:styleId="570B01B8A5F542B5ADED2CA21E463C32">
    <w:name w:val="570B01B8A5F542B5ADED2CA21E463C32"/>
  </w:style>
  <w:style w:type="paragraph" w:customStyle="1" w:styleId="BA830B48D8854739AD5040442A8C1B6F">
    <w:name w:val="BA830B48D8854739AD5040442A8C1B6F"/>
  </w:style>
  <w:style w:type="paragraph" w:customStyle="1" w:styleId="7D2B522428374931A08E2D94D42E61C9">
    <w:name w:val="7D2B522428374931A08E2D94D42E61C9"/>
  </w:style>
  <w:style w:type="paragraph" w:customStyle="1" w:styleId="5A14F41D24B34646A76452160B5985EE">
    <w:name w:val="5A14F41D24B34646A76452160B5985EE"/>
  </w:style>
  <w:style w:type="paragraph" w:customStyle="1" w:styleId="3F3543F81A67410587E384E9379950BE">
    <w:name w:val="3F3543F81A67410587E384E9379950BE"/>
  </w:style>
  <w:style w:type="paragraph" w:customStyle="1" w:styleId="1AB6DDF15BC74EAB9DAC8C3202F97B40">
    <w:name w:val="1AB6DDF15BC74EAB9DAC8C3202F97B40"/>
  </w:style>
  <w:style w:type="paragraph" w:customStyle="1" w:styleId="092683A400B2409C8F3ED084F409AF63">
    <w:name w:val="092683A400B2409C8F3ED084F409AF63"/>
  </w:style>
  <w:style w:type="paragraph" w:customStyle="1" w:styleId="8E31F468981C424B86B1698C5D690190">
    <w:name w:val="8E31F468981C424B86B1698C5D690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</Template>
  <TotalTime>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Alumno</cp:lastModifiedBy>
  <cp:revision>1</cp:revision>
  <dcterms:created xsi:type="dcterms:W3CDTF">2023-10-21T19:38:00Z</dcterms:created>
  <dcterms:modified xsi:type="dcterms:W3CDTF">2023-10-21T19:46:00Z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