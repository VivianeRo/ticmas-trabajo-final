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36" w:rsidRDefault="003E5D34" w:rsidP="00637172">
      <w:pPr>
        <w:pStyle w:val="Ttulo"/>
      </w:pPr>
      <w:r>
        <w:t>certifica de programacion</w:t>
      </w:r>
    </w:p>
    <w:p w:rsidR="00500E36" w:rsidRDefault="003E5D34" w:rsidP="00086E81">
      <w:pPr>
        <w:ind w:left="-1276" w:right="-1300"/>
      </w:pPr>
      <w:r>
        <w:t>Ha superado los estudios académicos en formación en sistemas de programación de pyton y hava scrip autorizado por la</w:t>
      </w:r>
      <w:r w:rsidR="00500E36">
        <w:rPr>
          <w:lang w:bidi="es-ES"/>
        </w:rPr>
        <w:t xml:space="preserve"> </w:t>
      </w:r>
      <w:sdt>
        <w:sdtPr>
          <w:alias w:val="Escriba la comunidad autónoma:"/>
          <w:tag w:val="Escriba la comunidad autónoma:"/>
          <w:id w:val="2146612294"/>
          <w:placeholder>
            <w:docPart w:val="3AD7B5E7B3824364BCF1A18B6D318375"/>
          </w:placeholder>
          <w:temporary/>
          <w:showingPlcHdr/>
          <w15:appearance w15:val="hidden"/>
        </w:sdtPr>
        <w:sdtEndPr/>
        <w:sdtContent>
          <w:r w:rsidR="00500E36">
            <w:rPr>
              <w:lang w:bidi="es-ES"/>
            </w:rPr>
            <w:t>comunidad autónoma</w:t>
          </w:r>
        </w:sdtContent>
      </w:sdt>
      <w:r w:rsidR="00500E36">
        <w:rPr>
          <w:lang w:bidi="es-ES"/>
        </w:rPr>
        <w:t xml:space="preserve">. </w:t>
      </w:r>
      <w:r>
        <w:t>Por tanto, se le otorga este diploma a</w:t>
      </w:r>
    </w:p>
    <w:p w:rsidR="00500E36" w:rsidRDefault="003E5D34" w:rsidP="00637172">
      <w:pPr>
        <w:pStyle w:val="Ttulo"/>
      </w:pPr>
      <w:r>
        <w:t>angela mercedes peralta</w:t>
      </w:r>
    </w:p>
    <w:p w:rsidR="00500E36" w:rsidRDefault="00CE5610" w:rsidP="00150073">
      <w:sdt>
        <w:sdtPr>
          <w:alias w:val="Fechado el:"/>
          <w:tag w:val="Fechado el:"/>
          <w:id w:val="-959646735"/>
          <w:placeholder>
            <w:docPart w:val="4E0ED61963414EF6986880BCE143B6BC"/>
          </w:placeholder>
          <w:temporary/>
          <w:showingPlcHdr/>
          <w15:appearance w15:val="hidden"/>
        </w:sdtPr>
        <w:sdtEndPr/>
        <w:sdtContent>
          <w:r w:rsidR="00500E36">
            <w:rPr>
              <w:lang w:bidi="es-ES"/>
            </w:rPr>
            <w:t>A</w:t>
          </w:r>
        </w:sdtContent>
      </w:sdt>
      <w:r w:rsidR="00500E36">
        <w:rPr>
          <w:lang w:bidi="es-ES"/>
        </w:rPr>
        <w:t xml:space="preserve"> </w:t>
      </w:r>
      <w:sdt>
        <w:sdtPr>
          <w:alias w:val="Escriba el día:"/>
          <w:tag w:val="Escriba el día:"/>
          <w:id w:val="730193402"/>
          <w:placeholder>
            <w:docPart w:val="1D39EA8516C242B7A49B1BAC1F2F66D7"/>
          </w:placeholder>
          <w:temporary/>
          <w:showingPlcHdr/>
          <w15:appearance w15:val="hidden"/>
        </w:sdtPr>
        <w:sdtEndPr/>
        <w:sdtContent>
          <w:r w:rsidR="00500E36">
            <w:rPr>
              <w:lang w:bidi="es-ES"/>
            </w:rPr>
            <w:t>día</w:t>
          </w:r>
        </w:sdtContent>
      </w:sdt>
      <w:r w:rsidR="00500E36">
        <w:rPr>
          <w:lang w:bidi="es-ES"/>
        </w:rPr>
        <w:t xml:space="preserve"> </w:t>
      </w:r>
      <w:sdt>
        <w:sdtPr>
          <w:alias w:val="De:"/>
          <w:tag w:val="De:"/>
          <w:id w:val="-793133104"/>
          <w:placeholder>
            <w:docPart w:val="20A09138085845ECB494E65D38A69CC7"/>
          </w:placeholder>
          <w:temporary/>
          <w:showingPlcHdr/>
          <w15:appearance w15:val="hidden"/>
        </w:sdtPr>
        <w:sdtEndPr/>
        <w:sdtContent>
          <w:r w:rsidR="00500E36">
            <w:rPr>
              <w:lang w:bidi="es-ES"/>
            </w:rPr>
            <w:t>de</w:t>
          </w:r>
        </w:sdtContent>
      </w:sdt>
      <w:r w:rsidR="00500E36">
        <w:rPr>
          <w:lang w:bidi="es-ES"/>
        </w:rPr>
        <w:t xml:space="preserve"> </w:t>
      </w:r>
      <w:r w:rsidR="003E5D34">
        <w:t>mes 20-07-2021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la firma"/>
      </w:tblPr>
      <w:tblGrid>
        <w:gridCol w:w="4710"/>
        <w:gridCol w:w="3533"/>
        <w:gridCol w:w="4710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3E5D34" w:rsidP="003E5D34">
            <w:pPr>
              <w:pStyle w:val="Firma"/>
              <w:rPr>
                <w:rFonts w:ascii="Vladimir Script" w:hAnsi="Vladimir Script"/>
                <w:b/>
                <w:i/>
                <w:sz w:val="44"/>
                <w:szCs w:val="44"/>
              </w:rPr>
            </w:pPr>
            <w:r>
              <w:rPr>
                <w:rFonts w:ascii="Vladimir Script" w:hAnsi="Vladimir Script"/>
                <w:b/>
                <w:i/>
                <w:sz w:val="44"/>
                <w:szCs w:val="44"/>
              </w:rPr>
              <w:t>Lewis</w:t>
            </w:r>
          </w:p>
          <w:p w:rsidR="003E5D34" w:rsidRPr="00156C4D" w:rsidRDefault="003E5D34" w:rsidP="003E5D34">
            <w:pPr>
              <w:pStyle w:val="Firma"/>
              <w:rPr>
                <w:b/>
                <w:szCs w:val="22"/>
              </w:rPr>
            </w:pPr>
            <w:r w:rsidRPr="00156C4D">
              <w:rPr>
                <w:b/>
                <w:szCs w:val="22"/>
              </w:rPr>
              <w:t>administrador</w:t>
            </w:r>
          </w:p>
        </w:tc>
        <w:tc>
          <w:tcPr>
            <w:tcW w:w="2946" w:type="dxa"/>
            <w:vAlign w:val="bottom"/>
          </w:tcPr>
          <w:p w:rsidR="00A91699" w:rsidRPr="00A91699" w:rsidRDefault="003E5D34" w:rsidP="00A91699">
            <w:pPr>
              <w:pStyle w:val="Sello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538231" cy="1504349"/>
                  <wp:effectExtent l="0" t="0" r="508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scarga (1)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376" cy="1515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7" w:type="dxa"/>
            <w:vAlign w:val="bottom"/>
          </w:tcPr>
          <w:p w:rsidR="0005145F" w:rsidRPr="00156C4D" w:rsidRDefault="00156C4D" w:rsidP="00156C4D">
            <w:pPr>
              <w:pStyle w:val="Firma"/>
              <w:rPr>
                <w:rFonts w:ascii="Vladimir Script" w:hAnsi="Vladimir Script"/>
                <w:b/>
                <w:i/>
                <w:sz w:val="44"/>
                <w:szCs w:val="44"/>
              </w:rPr>
            </w:pPr>
            <w:r>
              <w:rPr>
                <w:rFonts w:ascii="Vladimir Script" w:hAnsi="Vladimir Script"/>
                <w:b/>
                <w:i/>
                <w:sz w:val="44"/>
                <w:szCs w:val="44"/>
              </w:rPr>
              <w:t xml:space="preserve">Jiménez </w:t>
            </w:r>
          </w:p>
          <w:p w:rsidR="00156C4D" w:rsidRPr="00156C4D" w:rsidRDefault="00156C4D" w:rsidP="00156C4D">
            <w:pPr>
              <w:pStyle w:val="Firma"/>
              <w:rPr>
                <w:b/>
              </w:rPr>
            </w:pPr>
            <w:r w:rsidRPr="00156C4D">
              <w:rPr>
                <w:b/>
              </w:rPr>
              <w:t>director</w:t>
            </w:r>
          </w:p>
        </w:tc>
      </w:tr>
    </w:tbl>
    <w:p w:rsidR="00D47F75" w:rsidRDefault="00D47F75" w:rsidP="004411C1">
      <w:bookmarkStart w:id="0" w:name="_GoBack"/>
      <w:bookmarkEnd w:id="0"/>
    </w:p>
    <w:p w:rsidR="00086E81" w:rsidRDefault="00086E81" w:rsidP="004411C1"/>
    <w:sectPr w:rsidR="00086E81" w:rsidSect="00086E81">
      <w:headerReference w:type="default" r:id="rId8"/>
      <w:footerReference w:type="default" r:id="rId9"/>
      <w:headerReference w:type="first" r:id="rId10"/>
      <w:pgSz w:w="16838" w:h="11906" w:orient="landscape" w:code="9"/>
      <w:pgMar w:top="2088" w:right="4320" w:bottom="709" w:left="4320" w:header="1368" w:footer="1015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610" w:rsidRDefault="00CE5610">
      <w:r>
        <w:separator/>
      </w:r>
    </w:p>
  </w:endnote>
  <w:endnote w:type="continuationSeparator" w:id="0">
    <w:p w:rsidR="00CE5610" w:rsidRDefault="00CE5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6617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15B08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610" w:rsidRDefault="00CE5610">
      <w:r>
        <w:separator/>
      </w:r>
    </w:p>
  </w:footnote>
  <w:footnote w:type="continuationSeparator" w:id="0">
    <w:p w:rsidR="00CE5610" w:rsidRDefault="00CE5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70" w:rsidRDefault="00D47F75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8" name="Imagen 68" title="El fondo del diploma incluye un marco con un patrón de líneas y un diseño de s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title="El fondo del diploma incluye un marco con un patrón de líneas y un sel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F75" w:rsidRDefault="00D47F75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9" name="Imagen 69" title="El fondo del diploma incluye un marco con un patrón de líneas y un diseño de s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title="El fondo del diploma incluye un marco con un patrón de líneas y un sel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34"/>
    <w:rsid w:val="00015A24"/>
    <w:rsid w:val="0004165D"/>
    <w:rsid w:val="0005145F"/>
    <w:rsid w:val="00051A41"/>
    <w:rsid w:val="00053FAA"/>
    <w:rsid w:val="00086E81"/>
    <w:rsid w:val="00097672"/>
    <w:rsid w:val="000D4F0E"/>
    <w:rsid w:val="001463ED"/>
    <w:rsid w:val="00150073"/>
    <w:rsid w:val="00156C4D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E5D34"/>
    <w:rsid w:val="003F36E1"/>
    <w:rsid w:val="003F7405"/>
    <w:rsid w:val="00415B08"/>
    <w:rsid w:val="00437082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6038C7"/>
    <w:rsid w:val="00637172"/>
    <w:rsid w:val="00641DB0"/>
    <w:rsid w:val="00662788"/>
    <w:rsid w:val="0068461E"/>
    <w:rsid w:val="0070422D"/>
    <w:rsid w:val="00737035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BE13A4"/>
    <w:rsid w:val="00C43412"/>
    <w:rsid w:val="00C94BF3"/>
    <w:rsid w:val="00C969A8"/>
    <w:rsid w:val="00CE5610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9B9E74"/>
  <w15:chartTrackingRefBased/>
  <w15:docId w15:val="{DAC85726-E05E-4E2B-B2BB-A7B484CF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s-E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irma">
    <w:name w:val="Signature"/>
    <w:basedOn w:val="Normal"/>
    <w:link w:val="FirmaC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FirmaCar">
    <w:name w:val="Firma Car"/>
    <w:basedOn w:val="Fuentedeprrafopredeter"/>
    <w:link w:val="Firma"/>
    <w:uiPriority w:val="5"/>
    <w:rsid w:val="00500E36"/>
    <w:rPr>
      <w:sz w:val="22"/>
      <w:szCs w:val="20"/>
    </w:rPr>
  </w:style>
  <w:style w:type="paragraph" w:customStyle="1" w:styleId="Sello">
    <w:name w:val="Sel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4411C1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11C1"/>
    <w:rPr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DD6241"/>
  </w:style>
  <w:style w:type="paragraph" w:styleId="Textodebloque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D62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D624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D6241"/>
    <w:rPr>
      <w:color w:val="444D26" w:themeColor="text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D6241"/>
    <w:pPr>
      <w:spacing w:after="24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D6241"/>
    <w:rPr>
      <w:color w:val="444D26" w:themeColor="text2"/>
      <w:sz w:val="28"/>
      <w:szCs w:val="28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D624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D6241"/>
    <w:pPr>
      <w:spacing w:after="24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D6241"/>
    <w:rPr>
      <w:color w:val="444D26" w:themeColor="text2"/>
      <w:sz w:val="28"/>
      <w:szCs w:val="28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D6241"/>
    <w:rPr>
      <w:color w:val="444D26" w:themeColor="text2"/>
      <w:sz w:val="28"/>
      <w:szCs w:val="2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D6241"/>
    <w:rPr>
      <w:color w:val="444D26" w:themeColor="text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D6241"/>
    <w:rPr>
      <w:color w:val="444D26" w:themeColor="text2"/>
      <w:sz w:val="28"/>
      <w:szCs w:val="28"/>
    </w:rPr>
  </w:style>
  <w:style w:type="table" w:styleId="Cuadrculavistosa">
    <w:name w:val="Colorful Grid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D6241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6241"/>
    <w:rPr>
      <w:color w:val="444D26" w:themeColor="text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62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6241"/>
    <w:rPr>
      <w:b/>
      <w:bCs/>
      <w:color w:val="444D26" w:themeColor="text2"/>
      <w:szCs w:val="20"/>
    </w:rPr>
  </w:style>
  <w:style w:type="table" w:styleId="Listaoscura">
    <w:name w:val="Dark List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D6241"/>
  </w:style>
  <w:style w:type="character" w:customStyle="1" w:styleId="FechaCar">
    <w:name w:val="Fecha Car"/>
    <w:basedOn w:val="Fuentedeprrafopredeter"/>
    <w:link w:val="Fecha"/>
    <w:uiPriority w:val="99"/>
    <w:semiHidden/>
    <w:rsid w:val="00DD6241"/>
    <w:rPr>
      <w:color w:val="444D26" w:themeColor="text2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D6241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D6241"/>
    <w:rPr>
      <w:color w:val="444D26" w:themeColor="text2"/>
      <w:sz w:val="28"/>
      <w:szCs w:val="28"/>
    </w:rPr>
  </w:style>
  <w:style w:type="character" w:styleId="nfasis">
    <w:name w:val="Emphasis"/>
    <w:basedOn w:val="Fuentedeprrafopredeter"/>
    <w:uiPriority w:val="20"/>
    <w:semiHidden/>
    <w:unhideWhenUsed/>
    <w:qFormat/>
    <w:rsid w:val="00B90141"/>
    <w:rPr>
      <w:i/>
      <w:iCs/>
      <w:color w:val="auto"/>
    </w:rPr>
  </w:style>
  <w:style w:type="character" w:styleId="Refdenotaalfinal">
    <w:name w:val="endnote reference"/>
    <w:basedOn w:val="Fuentedeprrafopredeter"/>
    <w:uiPriority w:val="99"/>
    <w:semiHidden/>
    <w:unhideWhenUsed/>
    <w:rsid w:val="00DD624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D6241"/>
    <w:rPr>
      <w:color w:val="444D26" w:themeColor="text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D624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D6241"/>
    <w:rPr>
      <w:color w:val="444D26" w:themeColor="text2"/>
      <w:szCs w:val="20"/>
    </w:rPr>
  </w:style>
  <w:style w:type="table" w:styleId="Tabladecuadrcula1clara">
    <w:name w:val="Grid Table 1 Light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3">
    <w:name w:val="Grid Table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DD6241"/>
  </w:style>
  <w:style w:type="paragraph" w:styleId="DireccinHTML">
    <w:name w:val="HTML Address"/>
    <w:basedOn w:val="Normal"/>
    <w:link w:val="DireccinHTMLC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HTML">
    <w:name w:val="HTML Cite"/>
    <w:basedOn w:val="Fuentedeprrafopredeter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D624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D6241"/>
    <w:rPr>
      <w:color w:val="8E58B6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90141"/>
    <w:rPr>
      <w:i/>
      <w:iCs/>
      <w:color w:val="53614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2">
    <w:name w:val="List Table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3">
    <w:name w:val="List Table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D6241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uentedeprrafopredeter"/>
    <w:uiPriority w:val="99"/>
    <w:semiHidden/>
    <w:unhideWhenUsed/>
    <w:rsid w:val="00DD6241"/>
  </w:style>
  <w:style w:type="table" w:styleId="Tablanormal1">
    <w:name w:val="Plain Table 1"/>
    <w:basedOn w:val="Tab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D6241"/>
  </w:style>
  <w:style w:type="character" w:customStyle="1" w:styleId="SaludoCar">
    <w:name w:val="Saludo Car"/>
    <w:basedOn w:val="Fuentedeprrafopredeter"/>
    <w:link w:val="Saludo"/>
    <w:uiPriority w:val="99"/>
    <w:semiHidden/>
    <w:rsid w:val="00DD6241"/>
    <w:rPr>
      <w:color w:val="444D26" w:themeColor="text2"/>
      <w:sz w:val="28"/>
      <w:szCs w:val="28"/>
    </w:rPr>
  </w:style>
  <w:style w:type="character" w:styleId="Textoennegrita">
    <w:name w:val="Strong"/>
    <w:basedOn w:val="Fuentedeprrafopredeter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ar"/>
    <w:uiPriority w:val="1"/>
    <w:qFormat/>
    <w:rsid w:val="00086E81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pacing w:val="-4"/>
      <w:sz w:val="56"/>
      <w:szCs w:val="22"/>
    </w:rPr>
  </w:style>
  <w:style w:type="character" w:customStyle="1" w:styleId="SubttuloCar">
    <w:name w:val="Subtítulo Car"/>
    <w:basedOn w:val="Fuentedeprrafopredeter"/>
    <w:link w:val="Subttulo"/>
    <w:uiPriority w:val="1"/>
    <w:rsid w:val="00086E81"/>
    <w:rPr>
      <w:caps/>
      <w:color w:val="5A5A5A" w:themeColor="text1" w:themeTint="A5"/>
      <w:spacing w:val="-4"/>
      <w:sz w:val="56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Roaming\Microsoft\Plantillas\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D7B5E7B3824364BCF1A18B6D318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84DE2-3EBF-49A3-95FF-6F748B043D60}"/>
      </w:docPartPr>
      <w:docPartBody>
        <w:p w:rsidR="00000000" w:rsidRDefault="0005708F">
          <w:pPr>
            <w:pStyle w:val="3AD7B5E7B3824364BCF1A18B6D318375"/>
          </w:pPr>
          <w:r>
            <w:rPr>
              <w:lang w:bidi="es-ES"/>
            </w:rPr>
            <w:t>comunidad autónoma</w:t>
          </w:r>
        </w:p>
      </w:docPartBody>
    </w:docPart>
    <w:docPart>
      <w:docPartPr>
        <w:name w:val="4E0ED61963414EF6986880BCE143B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E9D20-C299-48CB-9DE2-950AD7B70337}"/>
      </w:docPartPr>
      <w:docPartBody>
        <w:p w:rsidR="00000000" w:rsidRDefault="0005708F">
          <w:pPr>
            <w:pStyle w:val="4E0ED61963414EF6986880BCE143B6BC"/>
          </w:pPr>
          <w:r>
            <w:rPr>
              <w:lang w:bidi="es-ES"/>
            </w:rPr>
            <w:t>A</w:t>
          </w:r>
        </w:p>
      </w:docPartBody>
    </w:docPart>
    <w:docPart>
      <w:docPartPr>
        <w:name w:val="1D39EA8516C242B7A49B1BAC1F2F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BC3F7-974E-46A5-8653-9AFF5F2FA5F4}"/>
      </w:docPartPr>
      <w:docPartBody>
        <w:p w:rsidR="00000000" w:rsidRDefault="0005708F">
          <w:pPr>
            <w:pStyle w:val="1D39EA8516C242B7A49B1BAC1F2F66D7"/>
          </w:pPr>
          <w:r>
            <w:rPr>
              <w:lang w:bidi="es-ES"/>
            </w:rPr>
            <w:t>día</w:t>
          </w:r>
        </w:p>
      </w:docPartBody>
    </w:docPart>
    <w:docPart>
      <w:docPartPr>
        <w:name w:val="20A09138085845ECB494E65D38A69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BD0F2-A956-4F5C-8D07-54FE64BBDA4A}"/>
      </w:docPartPr>
      <w:docPartBody>
        <w:p w:rsidR="00000000" w:rsidRDefault="0005708F">
          <w:pPr>
            <w:pStyle w:val="20A09138085845ECB494E65D38A69CC7"/>
          </w:pPr>
          <w:r>
            <w:rPr>
              <w:lang w:bidi="es-ES"/>
            </w:rPr>
            <w:t>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8F"/>
    <w:rsid w:val="0005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1"/>
    <w:qFormat/>
    <w:pPr>
      <w:numPr>
        <w:ilvl w:val="1"/>
      </w:numPr>
      <w:spacing w:after="240" w:line="240" w:lineRule="auto"/>
      <w:ind w:left="-2160" w:right="-2160"/>
      <w:contextualSpacing/>
      <w:jc w:val="center"/>
    </w:pPr>
    <w:rPr>
      <w:caps/>
      <w:color w:val="5A5A5A" w:themeColor="text1" w:themeTint="A5"/>
      <w:spacing w:val="-4"/>
      <w:sz w:val="56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1"/>
    <w:rPr>
      <w:caps/>
      <w:color w:val="5A5A5A" w:themeColor="text1" w:themeTint="A5"/>
      <w:spacing w:val="-4"/>
      <w:sz w:val="56"/>
      <w:lang w:val="es-ES" w:eastAsia="ja-JP"/>
    </w:rPr>
  </w:style>
  <w:style w:type="paragraph" w:customStyle="1" w:styleId="B34E331E723B4C6995CE4E0F34067F73">
    <w:name w:val="B34E331E723B4C6995CE4E0F34067F73"/>
  </w:style>
  <w:style w:type="paragraph" w:customStyle="1" w:styleId="C7D925671B7B44F6AD63FE98B1F596EA">
    <w:name w:val="C7D925671B7B44F6AD63FE98B1F596EA"/>
  </w:style>
  <w:style w:type="paragraph" w:customStyle="1" w:styleId="6A9243B85752449599A78BD843B748AC">
    <w:name w:val="6A9243B85752449599A78BD843B748AC"/>
  </w:style>
  <w:style w:type="paragraph" w:customStyle="1" w:styleId="B44CC92111274B39BF680B92F14E7F85">
    <w:name w:val="B44CC92111274B39BF680B92F14E7F85"/>
  </w:style>
  <w:style w:type="paragraph" w:customStyle="1" w:styleId="3AD7B5E7B3824364BCF1A18B6D318375">
    <w:name w:val="3AD7B5E7B3824364BCF1A18B6D318375"/>
  </w:style>
  <w:style w:type="paragraph" w:customStyle="1" w:styleId="FA0EB1390F354ECD804183F5516A7691">
    <w:name w:val="FA0EB1390F354ECD804183F5516A7691"/>
  </w:style>
  <w:style w:type="paragraph" w:customStyle="1" w:styleId="B5361A6CD9584C48BE8039565A2103C5">
    <w:name w:val="B5361A6CD9584C48BE8039565A2103C5"/>
  </w:style>
  <w:style w:type="paragraph" w:customStyle="1" w:styleId="4E0ED61963414EF6986880BCE143B6BC">
    <w:name w:val="4E0ED61963414EF6986880BCE143B6BC"/>
  </w:style>
  <w:style w:type="paragraph" w:customStyle="1" w:styleId="1D39EA8516C242B7A49B1BAC1F2F66D7">
    <w:name w:val="1D39EA8516C242B7A49B1BAC1F2F66D7"/>
  </w:style>
  <w:style w:type="paragraph" w:customStyle="1" w:styleId="20A09138085845ECB494E65D38A69CC7">
    <w:name w:val="20A09138085845ECB494E65D38A69CC7"/>
  </w:style>
  <w:style w:type="paragraph" w:customStyle="1" w:styleId="3EE7D4C77028415EB1B9EC5513E20BB5">
    <w:name w:val="3EE7D4C77028415EB1B9EC5513E20BB5"/>
  </w:style>
  <w:style w:type="paragraph" w:customStyle="1" w:styleId="47F511800F6544ED96A35CF03F6B7985">
    <w:name w:val="47F511800F6544ED96A35CF03F6B7985"/>
  </w:style>
  <w:style w:type="paragraph" w:customStyle="1" w:styleId="442B21183E77436D8F9C4F3A6F854990">
    <w:name w:val="442B21183E77436D8F9C4F3A6F854990"/>
  </w:style>
  <w:style w:type="paragraph" w:customStyle="1" w:styleId="0B26F398678745E7B291C612EE6257EE">
    <w:name w:val="0B26F398678745E7B291C612EE6257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</Template>
  <TotalTime>12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Alumno</cp:lastModifiedBy>
  <cp:revision>1</cp:revision>
  <dcterms:created xsi:type="dcterms:W3CDTF">2023-10-21T19:25:00Z</dcterms:created>
  <dcterms:modified xsi:type="dcterms:W3CDTF">2023-10-21T19:37:00Z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